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87"/>
        <w:gridCol w:w="697"/>
        <w:gridCol w:w="6268"/>
      </w:tblGrid>
      <w:tr w:rsidR="001B2ABD" w14:paraId="45B44C22" w14:textId="77777777" w:rsidTr="000B46FB">
        <w:trPr>
          <w:trHeight w:val="4298"/>
        </w:trPr>
        <w:tc>
          <w:tcPr>
            <w:tcW w:w="3487" w:type="dxa"/>
            <w:vAlign w:val="bottom"/>
          </w:tcPr>
          <w:p w14:paraId="729A60B3" w14:textId="77777777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758E71C" wp14:editId="18A6DF1D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8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9B1E3F8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" strokecolor="#94b6d2 [3204]" strokeweight="5pt">
                      <v:fill r:id="rId9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697" w:type="dxa"/>
          </w:tcPr>
          <w:p w14:paraId="277C951C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268" w:type="dxa"/>
            <w:vAlign w:val="bottom"/>
          </w:tcPr>
          <w:p w14:paraId="7171242B" w14:textId="04AF9539" w:rsidR="001B2ABD" w:rsidRPr="000B46FB" w:rsidRDefault="009147D9" w:rsidP="001B2ABD">
            <w:pPr>
              <w:pStyle w:val="Title"/>
              <w:rPr>
                <w:sz w:val="72"/>
                <w:szCs w:val="72"/>
              </w:rPr>
            </w:pPr>
            <w:r w:rsidRPr="000B46FB">
              <w:rPr>
                <w:sz w:val="72"/>
                <w:szCs w:val="72"/>
              </w:rPr>
              <w:t>Vladimir</w:t>
            </w:r>
            <w:r w:rsidRPr="000B46FB">
              <w:rPr>
                <w:sz w:val="72"/>
                <w:szCs w:val="72"/>
              </w:rPr>
              <w:br/>
              <w:t>Marko</w:t>
            </w:r>
          </w:p>
          <w:p w14:paraId="1C856D06" w14:textId="44B1BE52" w:rsidR="001B2ABD" w:rsidRDefault="009147D9" w:rsidP="001B2ABD">
            <w:pPr>
              <w:pStyle w:val="Subtitle"/>
            </w:pPr>
            <w:r>
              <w:rPr>
                <w:spacing w:val="0"/>
                <w:w w:val="100"/>
              </w:rPr>
              <w:t>04/11/1985</w:t>
            </w:r>
          </w:p>
        </w:tc>
      </w:tr>
      <w:tr w:rsidR="001B2ABD" w14:paraId="390F569D" w14:textId="77777777" w:rsidTr="000B46FB">
        <w:trPr>
          <w:trHeight w:val="8246"/>
        </w:trPr>
        <w:tc>
          <w:tcPr>
            <w:tcW w:w="3487" w:type="dxa"/>
          </w:tcPr>
          <w:p w14:paraId="30D97CBC" w14:textId="017F4983" w:rsidR="001B2ABD" w:rsidRDefault="00237029" w:rsidP="00036450">
            <w:pPr>
              <w:pStyle w:val="Heading3"/>
            </w:pPr>
            <w:r>
              <w:t>personal information</w:t>
            </w:r>
          </w:p>
          <w:p w14:paraId="7D4352E9" w14:textId="102FEB26" w:rsidR="00237029" w:rsidRDefault="00237029" w:rsidP="0023702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24456"/>
              </w:rPr>
            </w:pPr>
            <w:r>
              <w:rPr>
                <w:rFonts w:ascii="Georgia" w:eastAsia="Georgia" w:hAnsi="Georgia" w:cs="Georgia"/>
                <w:color w:val="424456"/>
                <w:sz w:val="20"/>
                <w:szCs w:val="20"/>
              </w:rPr>
              <w:t>Total work experience – 10 years</w:t>
            </w:r>
          </w:p>
          <w:p w14:paraId="1AD0B6F3" w14:textId="77777777" w:rsidR="00237029" w:rsidRDefault="00237029" w:rsidP="0023702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24456"/>
              </w:rPr>
            </w:pPr>
            <w:r>
              <w:rPr>
                <w:rFonts w:ascii="Georgia" w:eastAsia="Georgia" w:hAnsi="Georgia" w:cs="Georgia"/>
                <w:color w:val="424456"/>
                <w:sz w:val="20"/>
                <w:szCs w:val="20"/>
              </w:rPr>
              <w:t>Ready to move for interesting work</w:t>
            </w:r>
          </w:p>
          <w:p w14:paraId="540736F5" w14:textId="77777777" w:rsidR="00237029" w:rsidRDefault="00237029" w:rsidP="0023702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24456"/>
              </w:rPr>
            </w:pPr>
            <w:r>
              <w:rPr>
                <w:rFonts w:ascii="Georgia" w:eastAsia="Georgia" w:hAnsi="Georgia" w:cs="Georgia"/>
                <w:color w:val="424456"/>
                <w:sz w:val="20"/>
                <w:szCs w:val="20"/>
              </w:rPr>
              <w:t xml:space="preserve">I have a son 7 </w:t>
            </w:r>
            <w:proofErr w:type="spellStart"/>
            <w:r>
              <w:rPr>
                <w:rFonts w:ascii="Georgia" w:eastAsia="Georgia" w:hAnsi="Georgia" w:cs="Georgia"/>
                <w:color w:val="424456"/>
                <w:sz w:val="20"/>
                <w:szCs w:val="20"/>
              </w:rPr>
              <w:t>y.o</w:t>
            </w:r>
            <w:proofErr w:type="spellEnd"/>
            <w:r>
              <w:rPr>
                <w:rFonts w:ascii="Georgia" w:eastAsia="Georgia" w:hAnsi="Georgia" w:cs="Georgia"/>
                <w:color w:val="424456"/>
                <w:sz w:val="20"/>
                <w:szCs w:val="20"/>
              </w:rPr>
              <w:t>.</w:t>
            </w:r>
          </w:p>
          <w:p w14:paraId="33D43510" w14:textId="77777777" w:rsidR="00237029" w:rsidRDefault="00237029" w:rsidP="0023702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24456"/>
              </w:rPr>
            </w:pPr>
            <w:r>
              <w:rPr>
                <w:rFonts w:ascii="Georgia" w:eastAsia="Georgia" w:hAnsi="Georgia" w:cs="Georgia"/>
                <w:color w:val="424456"/>
                <w:sz w:val="20"/>
                <w:szCs w:val="20"/>
              </w:rPr>
              <w:t>Non smoking</w:t>
            </w:r>
          </w:p>
          <w:p w14:paraId="6F047B67" w14:textId="77777777" w:rsidR="00237029" w:rsidRDefault="00237029" w:rsidP="0023702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24456"/>
              </w:rPr>
            </w:pPr>
            <w:r>
              <w:rPr>
                <w:rFonts w:ascii="Georgia" w:eastAsia="Georgia" w:hAnsi="Georgia" w:cs="Georgia"/>
                <w:color w:val="424456"/>
                <w:sz w:val="20"/>
                <w:szCs w:val="20"/>
              </w:rPr>
              <w:t>Hobby: gym, reading books, play with my son, painting</w:t>
            </w:r>
          </w:p>
          <w:p w14:paraId="19FF2165" w14:textId="77777777" w:rsidR="00237029" w:rsidRDefault="00237029" w:rsidP="0023702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24456"/>
              </w:rPr>
            </w:pPr>
            <w:r>
              <w:rPr>
                <w:rFonts w:ascii="Georgia" w:eastAsia="Georgia" w:hAnsi="Georgia" w:cs="Georgia"/>
                <w:color w:val="424456"/>
                <w:sz w:val="20"/>
                <w:szCs w:val="20"/>
              </w:rPr>
              <w:t xml:space="preserve">My last reading book </w:t>
            </w:r>
            <w:proofErr w:type="gramStart"/>
            <w:r>
              <w:rPr>
                <w:rFonts w:ascii="Georgia" w:eastAsia="Georgia" w:hAnsi="Georgia" w:cs="Georgia"/>
                <w:color w:val="424456"/>
                <w:sz w:val="20"/>
                <w:szCs w:val="20"/>
              </w:rPr>
              <w:t>is  “</w:t>
            </w:r>
            <w:proofErr w:type="gramEnd"/>
            <w:r>
              <w:rPr>
                <w:rFonts w:ascii="Georgia" w:eastAsia="Georgia" w:hAnsi="Georgia" w:cs="Georgia"/>
                <w:color w:val="424456"/>
                <w:sz w:val="20"/>
                <w:szCs w:val="20"/>
              </w:rPr>
              <w:t>The Book Thief” Markus  Zusak</w:t>
            </w:r>
          </w:p>
          <w:p w14:paraId="3F714B50" w14:textId="3FB14EFC" w:rsidR="00036450" w:rsidRDefault="00036450" w:rsidP="009260CD"/>
          <w:p w14:paraId="786316CC" w14:textId="77777777" w:rsidR="00036450" w:rsidRDefault="00036450" w:rsidP="00036450"/>
          <w:sdt>
            <w:sdtPr>
              <w:id w:val="-1954003311"/>
              <w:placeholder>
                <w:docPart w:val="1D3559CC5CDE42CDAAE1068E31962E20"/>
              </w:placeholder>
              <w:temporary/>
              <w:showingPlcHdr/>
              <w15:appearance w15:val="hidden"/>
            </w:sdtPr>
            <w:sdtEndPr/>
            <w:sdtContent>
              <w:p w14:paraId="0C6E8F0B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0A3EA3B7DE3B472EB5BDE75A26B00F6C"/>
              </w:placeholder>
              <w:temporary/>
              <w:showingPlcHdr/>
              <w15:appearance w15:val="hidden"/>
            </w:sdtPr>
            <w:sdtEndPr/>
            <w:sdtContent>
              <w:p w14:paraId="08724116" w14:textId="77777777" w:rsidR="004D3011" w:rsidRDefault="004D3011" w:rsidP="004D3011">
                <w:r w:rsidRPr="004D3011">
                  <w:t>PHONE:</w:t>
                </w:r>
              </w:p>
            </w:sdtContent>
          </w:sdt>
          <w:sdt>
            <w:sdtPr>
              <w:id w:val="-324128318"/>
              <w:placeholder>
                <w:docPart w:val="E5613CAC4098440387A5FDF2926EF816"/>
              </w:placeholder>
              <w:temporary/>
              <w:showingPlcHdr/>
              <w15:appearance w15:val="hidden"/>
            </w:sdtPr>
            <w:sdtEndPr/>
            <w:sdtContent>
              <w:p w14:paraId="2237A34A" w14:textId="77777777" w:rsidR="004D3011" w:rsidRDefault="004D3011" w:rsidP="004D3011">
                <w:r>
                  <w:t>678-555-0103</w:t>
                </w:r>
              </w:p>
            </w:sdtContent>
          </w:sdt>
          <w:p w14:paraId="4B800D7F" w14:textId="77777777" w:rsidR="004D3011" w:rsidRPr="004D3011" w:rsidRDefault="004D3011" w:rsidP="004D3011"/>
          <w:p w14:paraId="55DBE33F" w14:textId="77777777" w:rsidR="004D3011" w:rsidRDefault="004D3011" w:rsidP="004D3011"/>
          <w:sdt>
            <w:sdtPr>
              <w:id w:val="-240260293"/>
              <w:placeholder>
                <w:docPart w:val="9976D713F5554E5E90C5E0F8B3782B0E"/>
              </w:placeholder>
              <w:temporary/>
              <w:showingPlcHdr/>
              <w15:appearance w15:val="hidden"/>
            </w:sdtPr>
            <w:sdtEndPr/>
            <w:sdtContent>
              <w:p w14:paraId="6FA9B895" w14:textId="77777777" w:rsidR="004D3011" w:rsidRDefault="004D3011" w:rsidP="004D3011">
                <w:r w:rsidRPr="004D3011">
                  <w:t>EMAIL:</w:t>
                </w:r>
              </w:p>
            </w:sdtContent>
          </w:sdt>
          <w:sdt>
            <w:sdtPr>
              <w:id w:val="-1223903890"/>
              <w:placeholder>
                <w:docPart w:val="118E06664A3545D58E657E65CE0B393A"/>
              </w:placeholder>
              <w:temporary/>
              <w:showingPlcHdr/>
              <w15:appearance w15:val="hidden"/>
            </w:sdtPr>
            <w:sdtEndPr>
              <w:rPr>
                <w:rStyle w:val="Hyperlink"/>
                <w:color w:val="B85A22" w:themeColor="accent2" w:themeShade="BF"/>
                <w:u w:val="single"/>
              </w:rPr>
            </w:sdtEndPr>
            <w:sdtContent>
              <w:p w14:paraId="5D1B1E05" w14:textId="77777777" w:rsidR="00036450" w:rsidRPr="00E4381A" w:rsidRDefault="00E4381A" w:rsidP="004D3011">
                <w:pPr>
                  <w:rPr>
                    <w:rStyle w:val="Hyperlink"/>
                  </w:rPr>
                </w:pPr>
                <w:r w:rsidRPr="00E4381A">
                  <w:rPr>
                    <w:rStyle w:val="Hyperlink"/>
                  </w:rPr>
                  <w:t>someone@example.com</w:t>
                </w:r>
                <w:hyperlink r:id="rId10" w:history="1"/>
              </w:p>
            </w:sdtContent>
          </w:sdt>
          <w:p w14:paraId="131C344C" w14:textId="165239C5" w:rsidR="004D3011" w:rsidRPr="004D3011" w:rsidRDefault="004D3011" w:rsidP="004D3011"/>
        </w:tc>
        <w:tc>
          <w:tcPr>
            <w:tcW w:w="697" w:type="dxa"/>
          </w:tcPr>
          <w:p w14:paraId="3C0EF936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268" w:type="dxa"/>
          </w:tcPr>
          <w:p w14:paraId="257B6FE6" w14:textId="2DE9EABE" w:rsidR="001B2ABD" w:rsidRDefault="009147D9" w:rsidP="00036450">
            <w:pPr>
              <w:pStyle w:val="Heading2"/>
            </w:pPr>
            <w:r>
              <w:t>Position applied for</w:t>
            </w:r>
          </w:p>
          <w:p w14:paraId="6AE4CC50" w14:textId="6DE1594C" w:rsidR="00036450" w:rsidRDefault="009147D9" w:rsidP="00036450">
            <w:r>
              <w:t>English Teacher</w:t>
            </w:r>
          </w:p>
          <w:p w14:paraId="667F0688" w14:textId="0C154401" w:rsidR="00036450" w:rsidRDefault="009147D9" w:rsidP="00036450">
            <w:pPr>
              <w:pStyle w:val="Heading2"/>
            </w:pPr>
            <w:r>
              <w:t>Knowledge and skills</w:t>
            </w:r>
          </w:p>
          <w:p w14:paraId="56B6620A" w14:textId="77777777" w:rsidR="009147D9" w:rsidRDefault="009147D9" w:rsidP="009147D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Georgia" w:eastAsia="Georgia" w:hAnsi="Georgia" w:cs="Georgia"/>
                <w:b/>
                <w:color w:val="214043"/>
                <w:sz w:val="20"/>
                <w:szCs w:val="20"/>
              </w:rPr>
              <w:t>English Language</w:t>
            </w:r>
            <w:r>
              <w:rPr>
                <w:rFonts w:ascii="Georgia" w:eastAsia="Georgia" w:hAnsi="Georgia" w:cs="Georgia"/>
                <w:color w:val="214043"/>
                <w:sz w:val="20"/>
                <w:szCs w:val="20"/>
              </w:rPr>
              <w:t xml:space="preserve"> (</w:t>
            </w:r>
            <w:r>
              <w:rPr>
                <w:rFonts w:ascii="Georgia" w:eastAsia="Georgia" w:hAnsi="Georgia" w:cs="Georgia"/>
                <w:b/>
                <w:color w:val="214043"/>
                <w:sz w:val="20"/>
                <w:szCs w:val="20"/>
              </w:rPr>
              <w:t>Upper Intermediary level)</w:t>
            </w:r>
          </w:p>
          <w:p w14:paraId="2DDBFE30" w14:textId="77777777" w:rsidR="009147D9" w:rsidRDefault="009147D9" w:rsidP="009147D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rFonts w:ascii="Georgia" w:eastAsia="Georgia" w:hAnsi="Georgia" w:cs="Georgia"/>
                <w:b/>
                <w:color w:val="214043"/>
                <w:sz w:val="20"/>
                <w:szCs w:val="20"/>
              </w:rPr>
              <w:t>Russian Language (Native speaker)</w:t>
            </w:r>
          </w:p>
          <w:p w14:paraId="6BB34822" w14:textId="77777777" w:rsidR="009147D9" w:rsidRDefault="009147D9" w:rsidP="009147D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rFonts w:ascii="Georgia" w:eastAsia="Georgia" w:hAnsi="Georgia" w:cs="Georgia"/>
                <w:b/>
                <w:color w:val="214043"/>
                <w:sz w:val="20"/>
                <w:szCs w:val="20"/>
              </w:rPr>
              <w:t>Creative thinking</w:t>
            </w:r>
          </w:p>
          <w:p w14:paraId="57E3323E" w14:textId="77777777" w:rsidR="009147D9" w:rsidRDefault="009147D9" w:rsidP="009147D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rFonts w:ascii="Georgia" w:eastAsia="Georgia" w:hAnsi="Georgia" w:cs="Georgia"/>
                <w:b/>
                <w:color w:val="214043"/>
                <w:sz w:val="20"/>
                <w:szCs w:val="20"/>
              </w:rPr>
              <w:t>Communication skills</w:t>
            </w:r>
          </w:p>
          <w:p w14:paraId="420B51F6" w14:textId="77777777" w:rsidR="009147D9" w:rsidRDefault="009147D9" w:rsidP="009147D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rFonts w:ascii="Georgia" w:eastAsia="Georgia" w:hAnsi="Georgia" w:cs="Georgia"/>
                <w:b/>
                <w:color w:val="214043"/>
                <w:sz w:val="20"/>
                <w:szCs w:val="20"/>
              </w:rPr>
              <w:t>Ambitious and perfectionist</w:t>
            </w:r>
          </w:p>
          <w:p w14:paraId="47541140" w14:textId="77777777" w:rsidR="009147D9" w:rsidRDefault="009147D9" w:rsidP="009147D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rFonts w:ascii="Georgia" w:eastAsia="Georgia" w:hAnsi="Georgia" w:cs="Georgia"/>
                <w:b/>
                <w:color w:val="214043"/>
                <w:sz w:val="20"/>
                <w:szCs w:val="20"/>
              </w:rPr>
              <w:t>Good team-work communication</w:t>
            </w:r>
          </w:p>
          <w:p w14:paraId="7F2697A4" w14:textId="77777777" w:rsidR="009147D9" w:rsidRDefault="009147D9" w:rsidP="009147D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rFonts w:ascii="Georgia" w:eastAsia="Georgia" w:hAnsi="Georgia" w:cs="Georgia"/>
                <w:b/>
                <w:color w:val="214043"/>
                <w:sz w:val="20"/>
                <w:szCs w:val="20"/>
              </w:rPr>
              <w:t>Sense of responsibility</w:t>
            </w:r>
          </w:p>
          <w:p w14:paraId="06947527" w14:textId="77777777" w:rsidR="009147D9" w:rsidRDefault="009147D9" w:rsidP="009147D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rFonts w:ascii="Georgia" w:eastAsia="Georgia" w:hAnsi="Georgia" w:cs="Georgia"/>
                <w:b/>
                <w:color w:val="214043"/>
                <w:sz w:val="20"/>
                <w:szCs w:val="20"/>
              </w:rPr>
              <w:t>Dedicated to teaching students</w:t>
            </w:r>
          </w:p>
          <w:p w14:paraId="085F1557" w14:textId="77777777" w:rsidR="009147D9" w:rsidRDefault="009147D9" w:rsidP="009147D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rFonts w:ascii="Georgia" w:eastAsia="Georgia" w:hAnsi="Georgia" w:cs="Georgia"/>
                <w:b/>
                <w:color w:val="214043"/>
                <w:sz w:val="20"/>
                <w:szCs w:val="20"/>
              </w:rPr>
              <w:t>Professionalism</w:t>
            </w:r>
          </w:p>
          <w:p w14:paraId="42C2589D" w14:textId="77777777" w:rsidR="009147D9" w:rsidRDefault="009147D9" w:rsidP="009147D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rFonts w:ascii="Georgia" w:eastAsia="Georgia" w:hAnsi="Georgia" w:cs="Georgia"/>
                <w:b/>
                <w:color w:val="214043"/>
                <w:sz w:val="20"/>
                <w:szCs w:val="20"/>
              </w:rPr>
              <w:t>Respectful</w:t>
            </w:r>
          </w:p>
          <w:p w14:paraId="34CE46BE" w14:textId="77777777" w:rsidR="009147D9" w:rsidRDefault="009147D9" w:rsidP="009147D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rFonts w:ascii="Georgia" w:eastAsia="Georgia" w:hAnsi="Georgia" w:cs="Georgia"/>
                <w:b/>
                <w:color w:val="214043"/>
                <w:sz w:val="20"/>
                <w:szCs w:val="20"/>
              </w:rPr>
              <w:t>Patience with students</w:t>
            </w:r>
          </w:p>
          <w:p w14:paraId="687CBA57" w14:textId="77777777" w:rsidR="009147D9" w:rsidRDefault="009147D9" w:rsidP="009147D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rFonts w:ascii="Georgia" w:eastAsia="Georgia" w:hAnsi="Georgia" w:cs="Georgia"/>
                <w:b/>
                <w:color w:val="214043"/>
                <w:sz w:val="20"/>
                <w:szCs w:val="20"/>
              </w:rPr>
              <w:t>Curriculum design</w:t>
            </w:r>
          </w:p>
          <w:p w14:paraId="27158CF5" w14:textId="77777777" w:rsidR="009147D9" w:rsidRPr="009147D9" w:rsidRDefault="009147D9" w:rsidP="009147D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rFonts w:ascii="Georgia" w:eastAsia="Georgia" w:hAnsi="Georgia" w:cs="Georgia"/>
                <w:b/>
                <w:color w:val="214043"/>
                <w:sz w:val="20"/>
                <w:szCs w:val="20"/>
              </w:rPr>
              <w:t>Time management</w:t>
            </w:r>
          </w:p>
          <w:p w14:paraId="668DE601" w14:textId="78FD438E" w:rsidR="004D3011" w:rsidRPr="009147D9" w:rsidRDefault="009147D9" w:rsidP="009147D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9147D9">
              <w:rPr>
                <w:rFonts w:ascii="Georgia" w:eastAsia="Georgia" w:hAnsi="Georgia" w:cs="Georgia"/>
                <w:b/>
                <w:color w:val="214043"/>
                <w:sz w:val="20"/>
                <w:szCs w:val="20"/>
              </w:rPr>
              <w:t>Confident user of PC. Word, Excel, Photoshop, PowerPoint</w:t>
            </w:r>
          </w:p>
          <w:p w14:paraId="6CBDA4FA" w14:textId="4FC31FB8" w:rsidR="00036450" w:rsidRDefault="009147D9" w:rsidP="00036450">
            <w:pPr>
              <w:pStyle w:val="Heading2"/>
            </w:pPr>
            <w:r>
              <w:t>Education</w:t>
            </w:r>
          </w:p>
          <w:p w14:paraId="19BE130B" w14:textId="77777777" w:rsidR="009147D9" w:rsidRPr="009147D9" w:rsidRDefault="009147D9" w:rsidP="009147D9">
            <w:pPr>
              <w:rPr>
                <w:color w:val="424456"/>
                <w:sz w:val="20"/>
                <w:szCs w:val="20"/>
              </w:rPr>
            </w:pPr>
            <w:r w:rsidRPr="009147D9">
              <w:rPr>
                <w:b/>
                <w:color w:val="424456"/>
                <w:sz w:val="20"/>
                <w:szCs w:val="20"/>
              </w:rPr>
              <w:t>Kazan State Conservatoire, Russia 2006</w:t>
            </w:r>
          </w:p>
          <w:p w14:paraId="014FCE08" w14:textId="7B65C3E4" w:rsidR="00036450" w:rsidRPr="009147D9" w:rsidRDefault="009147D9" w:rsidP="009147D9">
            <w:pPr>
              <w:rPr>
                <w:rFonts w:ascii="Georgia" w:eastAsia="Georgia" w:hAnsi="Georgia" w:cs="Georgia"/>
                <w:color w:val="214043"/>
                <w:sz w:val="20"/>
                <w:szCs w:val="20"/>
              </w:rPr>
            </w:pPr>
            <w:r w:rsidRPr="009147D9">
              <w:rPr>
                <w:rFonts w:ascii="Georgia" w:eastAsia="Georgia" w:hAnsi="Georgia" w:cs="Georgia"/>
                <w:color w:val="214043"/>
                <w:sz w:val="20"/>
                <w:szCs w:val="20"/>
              </w:rPr>
              <w:t>Musical teacher</w:t>
            </w:r>
          </w:p>
          <w:p w14:paraId="6B479A3E" w14:textId="77777777" w:rsidR="009147D9" w:rsidRPr="009147D9" w:rsidRDefault="009147D9" w:rsidP="009147D9">
            <w:pPr>
              <w:rPr>
                <w:color w:val="424456"/>
                <w:sz w:val="20"/>
                <w:szCs w:val="20"/>
              </w:rPr>
            </w:pPr>
            <w:r w:rsidRPr="009147D9">
              <w:rPr>
                <w:b/>
                <w:color w:val="424456"/>
                <w:sz w:val="20"/>
                <w:szCs w:val="20"/>
              </w:rPr>
              <w:t>Kazan State Musical college, Russia 2004</w:t>
            </w:r>
          </w:p>
          <w:p w14:paraId="34F51F34" w14:textId="77777777" w:rsidR="009147D9" w:rsidRDefault="009147D9" w:rsidP="009147D9">
            <w:r>
              <w:t>Musical teacher</w:t>
            </w:r>
          </w:p>
          <w:p w14:paraId="3BFA915E" w14:textId="77777777" w:rsidR="009147D9" w:rsidRPr="009147D9" w:rsidRDefault="009147D9" w:rsidP="009147D9">
            <w:pPr>
              <w:rPr>
                <w:color w:val="424456"/>
                <w:sz w:val="20"/>
                <w:szCs w:val="20"/>
              </w:rPr>
            </w:pPr>
            <w:r w:rsidRPr="009147D9">
              <w:rPr>
                <w:b/>
                <w:color w:val="424456"/>
                <w:sz w:val="20"/>
                <w:szCs w:val="20"/>
              </w:rPr>
              <w:t>Certificate of Achievement TOEFL Junior, 2016</w:t>
            </w:r>
          </w:p>
          <w:p w14:paraId="72B54E04" w14:textId="77777777" w:rsidR="009147D9" w:rsidRDefault="009147D9" w:rsidP="009147D9">
            <w:pPr>
              <w:rPr>
                <w:color w:val="424456"/>
              </w:rPr>
            </w:pPr>
            <w:r>
              <w:rPr>
                <w:color w:val="424456"/>
              </w:rPr>
              <w:t>Listening                                         – 300h</w:t>
            </w:r>
          </w:p>
          <w:p w14:paraId="307ED8F4" w14:textId="77777777" w:rsidR="009147D9" w:rsidRDefault="009147D9" w:rsidP="009147D9">
            <w:pPr>
              <w:rPr>
                <w:color w:val="424456"/>
              </w:rPr>
            </w:pPr>
            <w:r>
              <w:rPr>
                <w:color w:val="424456"/>
              </w:rPr>
              <w:t>Language Form and Meaning – 290h</w:t>
            </w:r>
          </w:p>
          <w:p w14:paraId="0D55D8E4" w14:textId="77777777" w:rsidR="009147D9" w:rsidRDefault="009147D9" w:rsidP="009147D9">
            <w:pPr>
              <w:rPr>
                <w:color w:val="424456"/>
              </w:rPr>
            </w:pPr>
            <w:r>
              <w:rPr>
                <w:color w:val="424456"/>
              </w:rPr>
              <w:t>Reading                                            – 295 h</w:t>
            </w:r>
          </w:p>
          <w:p w14:paraId="316E6AE9" w14:textId="77777777" w:rsidR="009147D9" w:rsidRDefault="009147D9" w:rsidP="009147D9">
            <w:pPr>
              <w:rPr>
                <w:color w:val="424456"/>
              </w:rPr>
            </w:pPr>
            <w:r>
              <w:rPr>
                <w:color w:val="424456"/>
              </w:rPr>
              <w:t>Overall score level                        - 5</w:t>
            </w:r>
          </w:p>
          <w:p w14:paraId="425DC0AF" w14:textId="77777777" w:rsidR="009147D9" w:rsidRDefault="009147D9" w:rsidP="009147D9">
            <w:pPr>
              <w:rPr>
                <w:color w:val="FFFFFF" w:themeColor="background1"/>
              </w:rPr>
            </w:pPr>
          </w:p>
          <w:p w14:paraId="1EBFC422" w14:textId="77777777" w:rsidR="009147D9" w:rsidRDefault="009147D9" w:rsidP="009147D9">
            <w:pPr>
              <w:rPr>
                <w:color w:val="FFFFFF" w:themeColor="background1"/>
              </w:rPr>
            </w:pPr>
          </w:p>
          <w:p w14:paraId="426F0B3F" w14:textId="25D1C2B6" w:rsidR="00237029" w:rsidRPr="009147D9" w:rsidRDefault="00237029" w:rsidP="009147D9">
            <w:pPr>
              <w:rPr>
                <w:color w:val="FFFFFF" w:themeColor="background1"/>
              </w:rPr>
            </w:pPr>
          </w:p>
        </w:tc>
      </w:tr>
    </w:tbl>
    <w:p w14:paraId="1C7AA000" w14:textId="6C3CD0D8" w:rsidR="000B46FB" w:rsidRDefault="000B46FB" w:rsidP="000C45FF">
      <w:pPr>
        <w:tabs>
          <w:tab w:val="left" w:pos="990"/>
        </w:tabs>
      </w:pPr>
    </w:p>
    <w:p w14:paraId="53B4660B" w14:textId="77777777" w:rsidR="000B46FB" w:rsidRDefault="000B46FB" w:rsidP="000B46FB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br w:type="page"/>
      </w:r>
    </w:p>
    <w:p w14:paraId="32AAAB66" w14:textId="6BBD7928" w:rsidR="000B46FB" w:rsidRPr="000B46FB" w:rsidRDefault="000B46FB" w:rsidP="000B46FB">
      <w:pPr>
        <w:pStyle w:val="Heading2"/>
      </w:pPr>
      <w:r>
        <w:lastRenderedPageBreak/>
        <w:t>working experience</w:t>
      </w:r>
    </w:p>
    <w:p w14:paraId="17E1208E" w14:textId="77777777" w:rsidR="000B46FB" w:rsidRDefault="000B46FB" w:rsidP="000B46FB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27B22271" w14:textId="4ABB8B70" w:rsidR="000B46FB" w:rsidRDefault="000B46FB" w:rsidP="000B46FB">
      <w:pPr>
        <w:pBdr>
          <w:top w:val="nil"/>
          <w:left w:val="nil"/>
          <w:bottom w:val="nil"/>
          <w:right w:val="nil"/>
          <w:between w:val="nil"/>
        </w:pBdr>
        <w:rPr>
          <w:b/>
          <w:color w:val="438086"/>
        </w:rPr>
      </w:pPr>
      <w:r>
        <w:rPr>
          <w:rFonts w:ascii="Georgia" w:eastAsia="Georgia" w:hAnsi="Georgia" w:cs="Georgia"/>
          <w:b/>
          <w:color w:val="424456"/>
          <w:sz w:val="20"/>
          <w:szCs w:val="20"/>
        </w:rPr>
        <w:t>English teacher in Kazan Primary School 501, Russia</w:t>
      </w:r>
    </w:p>
    <w:p w14:paraId="77E00511" w14:textId="77777777" w:rsidR="000B46FB" w:rsidRDefault="000B46FB" w:rsidP="000B46FB">
      <w:pPr>
        <w:rPr>
          <w:color w:val="424456"/>
        </w:rPr>
      </w:pPr>
      <w:r>
        <w:rPr>
          <w:color w:val="424456"/>
        </w:rPr>
        <w:t>11.2014 – 01.2019</w:t>
      </w:r>
    </w:p>
    <w:p w14:paraId="682F49F8" w14:textId="77777777" w:rsidR="000B46FB" w:rsidRDefault="000B46FB" w:rsidP="000B46F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424456"/>
        </w:rPr>
      </w:pPr>
      <w:r>
        <w:rPr>
          <w:rFonts w:ascii="Georgia" w:eastAsia="Georgia" w:hAnsi="Georgia" w:cs="Georgia"/>
          <w:color w:val="424456"/>
          <w:sz w:val="20"/>
          <w:szCs w:val="20"/>
        </w:rPr>
        <w:t>Develop a scope and sequence of learning activities using school course objectives, curriculum standards, and student learning goals.</w:t>
      </w:r>
    </w:p>
    <w:p w14:paraId="7935A567" w14:textId="77777777" w:rsidR="000B46FB" w:rsidRDefault="000B46FB" w:rsidP="000B46F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424456"/>
        </w:rPr>
      </w:pPr>
      <w:r>
        <w:rPr>
          <w:rFonts w:ascii="Georgia" w:eastAsia="Georgia" w:hAnsi="Georgia" w:cs="Georgia"/>
          <w:color w:val="424456"/>
          <w:sz w:val="20"/>
          <w:szCs w:val="20"/>
        </w:rPr>
        <w:t>Evaluate student work, such as literary writing, research papers, and analysis tasks, by using teacher-developed rubrics and holistic practices.</w:t>
      </w:r>
    </w:p>
    <w:p w14:paraId="1A17595B" w14:textId="77777777" w:rsidR="000B46FB" w:rsidRDefault="000B46FB" w:rsidP="000B46F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424456"/>
        </w:rPr>
      </w:pPr>
      <w:r>
        <w:rPr>
          <w:rFonts w:ascii="Georgia" w:eastAsia="Georgia" w:hAnsi="Georgia" w:cs="Georgia"/>
          <w:color w:val="424456"/>
          <w:sz w:val="20"/>
          <w:szCs w:val="20"/>
        </w:rPr>
        <w:t>Lead semester-long student research projects and assist with topic selection, idea development, and sourcing to support a school-wide focus on comprehensive research.</w:t>
      </w:r>
    </w:p>
    <w:p w14:paraId="0CCBB222" w14:textId="77777777" w:rsidR="000B46FB" w:rsidRDefault="000B46FB" w:rsidP="000B46F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424456"/>
        </w:rPr>
      </w:pPr>
      <w:r>
        <w:rPr>
          <w:rFonts w:ascii="Georgia" w:eastAsia="Georgia" w:hAnsi="Georgia" w:cs="Georgia"/>
          <w:color w:val="424456"/>
          <w:sz w:val="20"/>
          <w:szCs w:val="20"/>
        </w:rPr>
        <w:t>Conducted lectures each day for courses on a variety of topics.</w:t>
      </w:r>
    </w:p>
    <w:p w14:paraId="7D7D6D0F" w14:textId="77777777" w:rsidR="000B46FB" w:rsidRDefault="000B46FB" w:rsidP="000B46F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424456"/>
        </w:rPr>
      </w:pPr>
      <w:r>
        <w:rPr>
          <w:rFonts w:ascii="Georgia" w:eastAsia="Georgia" w:hAnsi="Georgia" w:cs="Georgia"/>
          <w:color w:val="424456"/>
          <w:sz w:val="20"/>
          <w:szCs w:val="20"/>
        </w:rPr>
        <w:t>Coached students in developing solid prose when writing literary analysis papers by going over drafts and suggesting revisions and edits.</w:t>
      </w:r>
    </w:p>
    <w:p w14:paraId="4FCDC6D1" w14:textId="77777777" w:rsidR="000B46FB" w:rsidRDefault="000B46FB" w:rsidP="000B46F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424456"/>
        </w:rPr>
      </w:pPr>
      <w:r>
        <w:rPr>
          <w:rFonts w:ascii="Georgia" w:eastAsia="Georgia" w:hAnsi="Georgia" w:cs="Georgia"/>
          <w:color w:val="424456"/>
          <w:sz w:val="20"/>
          <w:szCs w:val="20"/>
        </w:rPr>
        <w:t>Led a committee to create a student writing center to assist students struggling with the basics of academic writing.</w:t>
      </w:r>
    </w:p>
    <w:p w14:paraId="24512F32" w14:textId="77777777" w:rsidR="000B46FB" w:rsidRDefault="000B46FB" w:rsidP="000B46FB">
      <w:pPr>
        <w:rPr>
          <w:b/>
          <w:color w:val="424456"/>
        </w:rPr>
      </w:pPr>
      <w:r>
        <w:rPr>
          <w:b/>
          <w:color w:val="424456"/>
        </w:rPr>
        <w:t>Achievements</w:t>
      </w:r>
    </w:p>
    <w:p w14:paraId="598C60E3" w14:textId="77777777" w:rsidR="000B46FB" w:rsidRDefault="000B46FB" w:rsidP="000B46F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424456"/>
        </w:rPr>
      </w:pPr>
      <w:r>
        <w:rPr>
          <w:rFonts w:ascii="Georgia" w:eastAsia="Georgia" w:hAnsi="Georgia" w:cs="Georgia"/>
          <w:color w:val="424456"/>
          <w:sz w:val="20"/>
          <w:szCs w:val="20"/>
        </w:rPr>
        <w:t xml:space="preserve">Initiated the Student Journal which helped a lot of </w:t>
      </w:r>
      <w:r>
        <w:rPr>
          <w:color w:val="424456"/>
        </w:rPr>
        <w:t>students</w:t>
      </w:r>
      <w:r>
        <w:rPr>
          <w:rFonts w:ascii="Georgia" w:eastAsia="Georgia" w:hAnsi="Georgia" w:cs="Georgia"/>
          <w:color w:val="424456"/>
          <w:sz w:val="20"/>
          <w:szCs w:val="20"/>
        </w:rPr>
        <w:t xml:space="preserve"> to improve their English language skills.</w:t>
      </w:r>
    </w:p>
    <w:p w14:paraId="796DC87E" w14:textId="77777777" w:rsidR="000B46FB" w:rsidRDefault="000B46FB" w:rsidP="000B46F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424456"/>
        </w:rPr>
      </w:pPr>
      <w:r>
        <w:rPr>
          <w:rFonts w:ascii="Georgia" w:eastAsia="Georgia" w:hAnsi="Georgia" w:cs="Georgia"/>
          <w:color w:val="424456"/>
          <w:sz w:val="20"/>
          <w:szCs w:val="20"/>
        </w:rPr>
        <w:t>Won the School Theater Competition in 2016 with my class.</w:t>
      </w:r>
    </w:p>
    <w:p w14:paraId="03B1766C" w14:textId="77777777" w:rsidR="000B46FB" w:rsidRDefault="000B46FB" w:rsidP="000B46FB">
      <w:pPr>
        <w:rPr>
          <w:color w:val="424456"/>
        </w:rPr>
      </w:pPr>
    </w:p>
    <w:p w14:paraId="4A18CF65" w14:textId="77777777" w:rsidR="000B46FB" w:rsidRDefault="000B46FB" w:rsidP="000B46FB">
      <w:pPr>
        <w:rPr>
          <w:color w:val="424456"/>
        </w:rPr>
      </w:pPr>
    </w:p>
    <w:p w14:paraId="34D93E71" w14:textId="77777777" w:rsidR="000B46FB" w:rsidRDefault="000B46FB" w:rsidP="000B46FB">
      <w:pPr>
        <w:rPr>
          <w:color w:val="424456"/>
        </w:rPr>
      </w:pPr>
    </w:p>
    <w:p w14:paraId="0D3D4C58" w14:textId="77777777" w:rsidR="000B46FB" w:rsidRDefault="000B46FB" w:rsidP="000B46FB">
      <w:pPr>
        <w:rPr>
          <w:b/>
          <w:color w:val="424456"/>
        </w:rPr>
      </w:pPr>
      <w:r>
        <w:rPr>
          <w:b/>
          <w:color w:val="424456"/>
        </w:rPr>
        <w:t>Senior Seller in Leroy Merlin Company, Krasnodar city, Russia</w:t>
      </w:r>
    </w:p>
    <w:p w14:paraId="03A696E7" w14:textId="77777777" w:rsidR="000B46FB" w:rsidRDefault="000B46FB" w:rsidP="000B46FB">
      <w:pPr>
        <w:rPr>
          <w:color w:val="424456"/>
        </w:rPr>
      </w:pPr>
      <w:r>
        <w:rPr>
          <w:color w:val="424456"/>
        </w:rPr>
        <w:t>09.2009 – 10.2014</w:t>
      </w:r>
    </w:p>
    <w:p w14:paraId="28F7C19C" w14:textId="77777777" w:rsidR="000B46FB" w:rsidRDefault="000B46FB" w:rsidP="000B46F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424456"/>
        </w:rPr>
      </w:pPr>
      <w:r>
        <w:rPr>
          <w:rFonts w:ascii="Georgia" w:eastAsia="Georgia" w:hAnsi="Georgia" w:cs="Georgia"/>
          <w:color w:val="424456"/>
          <w:sz w:val="20"/>
          <w:szCs w:val="20"/>
        </w:rPr>
        <w:t>Monitors and ensures high standards of Customer Service and selling practices by enforcement of the “Tilly’s Six Steps to Customer Service” Program.</w:t>
      </w:r>
    </w:p>
    <w:p w14:paraId="43CB3F29" w14:textId="77777777" w:rsidR="000B46FB" w:rsidRDefault="000B46FB" w:rsidP="000B46F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424456"/>
        </w:rPr>
      </w:pPr>
      <w:r>
        <w:rPr>
          <w:rFonts w:ascii="Georgia" w:eastAsia="Georgia" w:hAnsi="Georgia" w:cs="Georgia"/>
          <w:color w:val="424456"/>
          <w:sz w:val="20"/>
          <w:szCs w:val="20"/>
        </w:rPr>
        <w:t>Monitors Store sales performance, productivity, results and accountability.</w:t>
      </w:r>
    </w:p>
    <w:p w14:paraId="6742D84A" w14:textId="77777777" w:rsidR="000B46FB" w:rsidRDefault="000B46FB" w:rsidP="000B46F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424456"/>
        </w:rPr>
      </w:pPr>
      <w:r>
        <w:rPr>
          <w:rFonts w:ascii="Georgia" w:eastAsia="Georgia" w:hAnsi="Georgia" w:cs="Georgia"/>
          <w:color w:val="424456"/>
          <w:sz w:val="20"/>
          <w:szCs w:val="20"/>
        </w:rPr>
        <w:t>Analyzes sales and merchandise to identify business opportunities and concerns.</w:t>
      </w:r>
    </w:p>
    <w:p w14:paraId="0A708B44" w14:textId="77777777" w:rsidR="000B46FB" w:rsidRDefault="000B46FB" w:rsidP="000B46F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424456"/>
        </w:rPr>
      </w:pPr>
      <w:r>
        <w:rPr>
          <w:rFonts w:ascii="Georgia" w:eastAsia="Georgia" w:hAnsi="Georgia" w:cs="Georgia"/>
          <w:color w:val="424456"/>
          <w:sz w:val="20"/>
          <w:szCs w:val="20"/>
        </w:rPr>
        <w:t>Recruits, interviews, hires and retains high caliber Store personnel to ensure employee retention.</w:t>
      </w:r>
    </w:p>
    <w:p w14:paraId="1A9B7743" w14:textId="77777777" w:rsidR="000B46FB" w:rsidRDefault="000B46FB" w:rsidP="000B46F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424456"/>
        </w:rPr>
      </w:pPr>
      <w:r>
        <w:rPr>
          <w:rFonts w:ascii="Georgia" w:eastAsia="Georgia" w:hAnsi="Georgia" w:cs="Georgia"/>
          <w:color w:val="424456"/>
          <w:sz w:val="20"/>
          <w:szCs w:val="20"/>
        </w:rPr>
        <w:t>Understands, supports and complies with all Company policies and procedures.</w:t>
      </w:r>
    </w:p>
    <w:p w14:paraId="593B0AB9" w14:textId="77777777" w:rsidR="000B46FB" w:rsidRDefault="000B46FB" w:rsidP="000B46F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424456"/>
        </w:rPr>
      </w:pPr>
      <w:r>
        <w:rPr>
          <w:rFonts w:ascii="Georgia" w:eastAsia="Georgia" w:hAnsi="Georgia" w:cs="Georgia"/>
          <w:color w:val="424456"/>
          <w:sz w:val="20"/>
          <w:szCs w:val="20"/>
        </w:rPr>
        <w:t>Utilizes Company tools to provide continuous training to Store personnel ensuring awareness and skill development in Customer Service, Loss Prevention and Visual Merchandising.</w:t>
      </w:r>
    </w:p>
    <w:p w14:paraId="49173CB0" w14:textId="77777777" w:rsidR="000B46FB" w:rsidRDefault="000B46FB" w:rsidP="000B46F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424456"/>
        </w:rPr>
      </w:pPr>
      <w:r>
        <w:rPr>
          <w:rFonts w:ascii="Georgia" w:eastAsia="Georgia" w:hAnsi="Georgia" w:cs="Georgia"/>
          <w:color w:val="424456"/>
          <w:sz w:val="20"/>
          <w:szCs w:val="20"/>
        </w:rPr>
        <w:t>Team leader</w:t>
      </w:r>
    </w:p>
    <w:p w14:paraId="7424E48E" w14:textId="1B8011D8" w:rsidR="000B46FB" w:rsidRDefault="000B46FB"/>
    <w:sectPr w:rsidR="000B46FB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64830" w14:textId="77777777" w:rsidR="00566A21" w:rsidRDefault="00566A21" w:rsidP="000C45FF">
      <w:r>
        <w:separator/>
      </w:r>
    </w:p>
  </w:endnote>
  <w:endnote w:type="continuationSeparator" w:id="0">
    <w:p w14:paraId="610F1C89" w14:textId="77777777" w:rsidR="00566A21" w:rsidRDefault="00566A21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8656F" w14:textId="77777777" w:rsidR="00566A21" w:rsidRDefault="00566A21" w:rsidP="000C45FF">
      <w:r>
        <w:separator/>
      </w:r>
    </w:p>
  </w:footnote>
  <w:footnote w:type="continuationSeparator" w:id="0">
    <w:p w14:paraId="20E4E4DC" w14:textId="77777777" w:rsidR="00566A21" w:rsidRDefault="00566A21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F7B93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19C2AC8" wp14:editId="4F220356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0E8B"/>
    <w:multiLevelType w:val="multilevel"/>
    <w:tmpl w:val="3B80E9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187CFE"/>
    <w:multiLevelType w:val="hybridMultilevel"/>
    <w:tmpl w:val="5198B21A"/>
    <w:lvl w:ilvl="0" w:tplc="848C501A">
      <w:numFmt w:val="bullet"/>
      <w:lvlText w:val="-"/>
      <w:lvlJc w:val="left"/>
      <w:pPr>
        <w:ind w:left="720" w:hanging="360"/>
      </w:pPr>
      <w:rPr>
        <w:rFonts w:ascii="Georgia" w:eastAsia="Georgia" w:hAnsi="Georgia" w:cs="Georgi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E5738"/>
    <w:multiLevelType w:val="multilevel"/>
    <w:tmpl w:val="9B1053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12F6C55"/>
    <w:multiLevelType w:val="hybridMultilevel"/>
    <w:tmpl w:val="8CC4B0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B466B0"/>
    <w:multiLevelType w:val="multilevel"/>
    <w:tmpl w:val="83AA90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F706ADE"/>
    <w:multiLevelType w:val="multilevel"/>
    <w:tmpl w:val="189ED7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AFB45DF"/>
    <w:multiLevelType w:val="multilevel"/>
    <w:tmpl w:val="6044A3F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438086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7D9"/>
    <w:rsid w:val="00036450"/>
    <w:rsid w:val="00094499"/>
    <w:rsid w:val="000B46FB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37029"/>
    <w:rsid w:val="002400EB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66A21"/>
    <w:rsid w:val="005E39D5"/>
    <w:rsid w:val="00600670"/>
    <w:rsid w:val="0062123A"/>
    <w:rsid w:val="00646E75"/>
    <w:rsid w:val="006771D0"/>
    <w:rsid w:val="006D60B8"/>
    <w:rsid w:val="00715FCB"/>
    <w:rsid w:val="00743101"/>
    <w:rsid w:val="00764C9F"/>
    <w:rsid w:val="007775E1"/>
    <w:rsid w:val="007867A0"/>
    <w:rsid w:val="007927F5"/>
    <w:rsid w:val="00802CA0"/>
    <w:rsid w:val="009147D9"/>
    <w:rsid w:val="009260CD"/>
    <w:rsid w:val="00940A66"/>
    <w:rsid w:val="00952C25"/>
    <w:rsid w:val="00A2118D"/>
    <w:rsid w:val="00AD0A50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7CAEA1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914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emailgoeshere@example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en-US%7bC3E175D7-D508-463E-9EFF-124D93A291A2%7d\%7b9D3549CD-BEAF-48D9-93F8-50F5C6698C1A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hyperlink" Target="mailto:emailgoeshere@example.com" TargetMode="Externa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D3559CC5CDE42CDAAE1068E31962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0C5151-38F7-4F2E-A820-87F535ECEFE7}"/>
      </w:docPartPr>
      <w:docPartBody>
        <w:p w:rsidR="00000000" w:rsidRDefault="00C62ED6">
          <w:pPr>
            <w:pStyle w:val="1D3559CC5CDE42CDAAE1068E31962E20"/>
          </w:pPr>
          <w:r w:rsidRPr="00CB0055">
            <w:t>Contact</w:t>
          </w:r>
        </w:p>
      </w:docPartBody>
    </w:docPart>
    <w:docPart>
      <w:docPartPr>
        <w:name w:val="0A3EA3B7DE3B472EB5BDE75A26B00F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30B67-228C-41D0-BFDD-FA6666B46EBF}"/>
      </w:docPartPr>
      <w:docPartBody>
        <w:p w:rsidR="00000000" w:rsidRDefault="00C62ED6">
          <w:pPr>
            <w:pStyle w:val="0A3EA3B7DE3B472EB5BDE75A26B00F6C"/>
          </w:pPr>
          <w:r w:rsidRPr="004D3011">
            <w:t>PHONE:</w:t>
          </w:r>
        </w:p>
      </w:docPartBody>
    </w:docPart>
    <w:docPart>
      <w:docPartPr>
        <w:name w:val="E5613CAC4098440387A5FDF2926EF8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5CCE9-73BF-4C6A-AF23-3B2C3072E45B}"/>
      </w:docPartPr>
      <w:docPartBody>
        <w:p w:rsidR="00000000" w:rsidRDefault="00C62ED6">
          <w:pPr>
            <w:pStyle w:val="E5613CAC4098440387A5FDF2926EF816"/>
          </w:pPr>
          <w:r>
            <w:t>678-555-0103</w:t>
          </w:r>
        </w:p>
      </w:docPartBody>
    </w:docPart>
    <w:docPart>
      <w:docPartPr>
        <w:name w:val="9976D713F5554E5E90C5E0F8B3782B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7560A4-1B2C-433E-8B23-DF0B64E3AB17}"/>
      </w:docPartPr>
      <w:docPartBody>
        <w:p w:rsidR="00000000" w:rsidRDefault="00C62ED6">
          <w:pPr>
            <w:pStyle w:val="9976D713F5554E5E90C5E0F8B3782B0E"/>
          </w:pPr>
          <w:r w:rsidRPr="004D3011">
            <w:t>EMAIL:</w:t>
          </w:r>
        </w:p>
      </w:docPartBody>
    </w:docPart>
    <w:docPart>
      <w:docPartPr>
        <w:name w:val="118E06664A3545D58E657E65CE0B39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5E0C6C-1F5E-4686-AF2A-3B713F018DC3}"/>
      </w:docPartPr>
      <w:docPartBody>
        <w:p w:rsidR="00000000" w:rsidRDefault="00C62ED6">
          <w:pPr>
            <w:pStyle w:val="118E06664A3545D58E657E65CE0B393A"/>
          </w:pPr>
          <w:r w:rsidRPr="00E4381A">
            <w:rPr>
              <w:rStyle w:val="Hyperlink"/>
            </w:rPr>
            <w:t>someone@example.com</w:t>
          </w:r>
          <w:hyperlink r:id="rId4" w:history="1">
            <w:r>
              <w:rPr>
                <w:rStyle w:val="Hyperlink"/>
              </w:rPr>
              <w:t>mailto:emailgoeshere@example.com</w:t>
            </w:r>
          </w:hyperlink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AEF"/>
    <w:rsid w:val="00966AEF"/>
    <w:rsid w:val="00C6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D3C74F581B46B3A7AA89964D06BA64">
    <w:name w:val="54D3C74F581B46B3A7AA89964D06BA64"/>
  </w:style>
  <w:style w:type="paragraph" w:customStyle="1" w:styleId="8856084D5D6B4D418AC176AEC7F5EDDD">
    <w:name w:val="8856084D5D6B4D418AC176AEC7F5EDDD"/>
  </w:style>
  <w:style w:type="paragraph" w:customStyle="1" w:styleId="1A8F011A951A4FB8B6DA265F09D25CEE">
    <w:name w:val="1A8F011A951A4FB8B6DA265F09D25CEE"/>
  </w:style>
  <w:style w:type="paragraph" w:customStyle="1" w:styleId="E494D475AD6D4CE3BEF2100D91A6B9C6">
    <w:name w:val="E494D475AD6D4CE3BEF2100D91A6B9C6"/>
  </w:style>
  <w:style w:type="paragraph" w:customStyle="1" w:styleId="1D3559CC5CDE42CDAAE1068E31962E20">
    <w:name w:val="1D3559CC5CDE42CDAAE1068E31962E20"/>
  </w:style>
  <w:style w:type="paragraph" w:customStyle="1" w:styleId="0A3EA3B7DE3B472EB5BDE75A26B00F6C">
    <w:name w:val="0A3EA3B7DE3B472EB5BDE75A26B00F6C"/>
  </w:style>
  <w:style w:type="paragraph" w:customStyle="1" w:styleId="E5613CAC4098440387A5FDF2926EF816">
    <w:name w:val="E5613CAC4098440387A5FDF2926EF816"/>
  </w:style>
  <w:style w:type="paragraph" w:customStyle="1" w:styleId="8648A4818C944996B161DDDC2EE1EE3A">
    <w:name w:val="8648A4818C944996B161DDDC2EE1EE3A"/>
  </w:style>
  <w:style w:type="paragraph" w:customStyle="1" w:styleId="079726622B2049AAB3ED1A77A34F6BA4">
    <w:name w:val="079726622B2049AAB3ED1A77A34F6BA4"/>
  </w:style>
  <w:style w:type="paragraph" w:customStyle="1" w:styleId="9976D713F5554E5E90C5E0F8B3782B0E">
    <w:name w:val="9976D713F5554E5E90C5E0F8B3782B0E"/>
  </w:style>
  <w:style w:type="character" w:styleId="Hyperlink">
    <w:name w:val="Hyperlink"/>
    <w:basedOn w:val="DefaultParagraphFont"/>
    <w:uiPriority w:val="99"/>
    <w:unhideWhenUsed/>
    <w:rsid w:val="00966AEF"/>
    <w:rPr>
      <w:color w:val="C45911" w:themeColor="accent2" w:themeShade="BF"/>
      <w:u w:val="single"/>
    </w:rPr>
  </w:style>
  <w:style w:type="paragraph" w:customStyle="1" w:styleId="118E06664A3545D58E657E65CE0B393A">
    <w:name w:val="118E06664A3545D58E657E65CE0B393A"/>
  </w:style>
  <w:style w:type="paragraph" w:customStyle="1" w:styleId="CCDE1D1C58314ADD94404E1B6E2318AB">
    <w:name w:val="CCDE1D1C58314ADD94404E1B6E2318AB"/>
  </w:style>
  <w:style w:type="paragraph" w:customStyle="1" w:styleId="13883EDF342D4F2894296143FB787020">
    <w:name w:val="13883EDF342D4F2894296143FB787020"/>
  </w:style>
  <w:style w:type="paragraph" w:customStyle="1" w:styleId="02B2D314FF63408EB25CFF206B1D1C31">
    <w:name w:val="02B2D314FF63408EB25CFF206B1D1C31"/>
  </w:style>
  <w:style w:type="paragraph" w:customStyle="1" w:styleId="73B400367D944C7F8DE2EC1D8BDEE1D7">
    <w:name w:val="73B400367D944C7F8DE2EC1D8BDEE1D7"/>
  </w:style>
  <w:style w:type="paragraph" w:customStyle="1" w:styleId="328D4D42BCED4B5EB717EA3A8AE89C77">
    <w:name w:val="328D4D42BCED4B5EB717EA3A8AE89C77"/>
  </w:style>
  <w:style w:type="paragraph" w:customStyle="1" w:styleId="59FA54C4315B480FB3E9AEF18161C34F">
    <w:name w:val="59FA54C4315B480FB3E9AEF18161C34F"/>
  </w:style>
  <w:style w:type="paragraph" w:customStyle="1" w:styleId="3F1112620DA14EC9B56FD7FD108F77A8">
    <w:name w:val="3F1112620DA14EC9B56FD7FD108F77A8"/>
  </w:style>
  <w:style w:type="paragraph" w:customStyle="1" w:styleId="3C5E2B06C3CF4F429915BAEC9E9FB94B">
    <w:name w:val="3C5E2B06C3CF4F429915BAEC9E9FB94B"/>
  </w:style>
  <w:style w:type="paragraph" w:customStyle="1" w:styleId="F5C2DE07E6A64A91BB10CCD5CAC91AFC">
    <w:name w:val="F5C2DE07E6A64A91BB10CCD5CAC91AFC"/>
  </w:style>
  <w:style w:type="paragraph" w:customStyle="1" w:styleId="0891E63073734B2E8244A4A881880E80">
    <w:name w:val="0891E63073734B2E8244A4A881880E80"/>
  </w:style>
  <w:style w:type="paragraph" w:customStyle="1" w:styleId="6D037CC44B244398965B6ADD8F6E13B2">
    <w:name w:val="6D037CC44B244398965B6ADD8F6E13B2"/>
  </w:style>
  <w:style w:type="paragraph" w:customStyle="1" w:styleId="DD6776D19E4A483982ADED6BF837C776">
    <w:name w:val="DD6776D19E4A483982ADED6BF837C776"/>
  </w:style>
  <w:style w:type="paragraph" w:customStyle="1" w:styleId="C16EF15388F54C7BB72432CA1739E8D3">
    <w:name w:val="C16EF15388F54C7BB72432CA1739E8D3"/>
  </w:style>
  <w:style w:type="paragraph" w:customStyle="1" w:styleId="F91B965F85D847D497F0EDD932F4048C">
    <w:name w:val="F91B965F85D847D497F0EDD932F4048C"/>
  </w:style>
  <w:style w:type="paragraph" w:customStyle="1" w:styleId="4C1D4EBC7DAB432F96D3401CB3CD9A31">
    <w:name w:val="4C1D4EBC7DAB432F96D3401CB3CD9A31"/>
  </w:style>
  <w:style w:type="paragraph" w:customStyle="1" w:styleId="CF15E270D2854E6F8F5C59B39A6D8D80">
    <w:name w:val="CF15E270D2854E6F8F5C59B39A6D8D80"/>
  </w:style>
  <w:style w:type="paragraph" w:customStyle="1" w:styleId="54FAA9B4C62C420884E42B704303E8F3">
    <w:name w:val="54FAA9B4C62C420884E42B704303E8F3"/>
  </w:style>
  <w:style w:type="paragraph" w:customStyle="1" w:styleId="3F785118FE2B4CC782167B675E23AD30">
    <w:name w:val="3F785118FE2B4CC782167B675E23AD30"/>
  </w:style>
  <w:style w:type="paragraph" w:customStyle="1" w:styleId="9EF0013E974D4215BECCD92CE4BC3983">
    <w:name w:val="9EF0013E974D4215BECCD92CE4BC3983"/>
  </w:style>
  <w:style w:type="paragraph" w:customStyle="1" w:styleId="3FA2EF02B5E847DFABE36E74377B8876">
    <w:name w:val="3FA2EF02B5E847DFABE36E74377B8876"/>
  </w:style>
  <w:style w:type="paragraph" w:customStyle="1" w:styleId="EE3A0B9633034036ADDB52EC63E5ECB0">
    <w:name w:val="EE3A0B9633034036ADDB52EC63E5ECB0"/>
  </w:style>
  <w:style w:type="paragraph" w:customStyle="1" w:styleId="55D0BAC5E40A4D68886ABD3B73277B32">
    <w:name w:val="55D0BAC5E40A4D68886ABD3B73277B32"/>
  </w:style>
  <w:style w:type="paragraph" w:customStyle="1" w:styleId="0D8690CF22BE43419F1D7371DCFA067B">
    <w:name w:val="0D8690CF22BE43419F1D7371DCFA067B"/>
  </w:style>
  <w:style w:type="paragraph" w:customStyle="1" w:styleId="5510CCF51D8E4FD8819987A7D1BCD4C9">
    <w:name w:val="5510CCF51D8E4FD8819987A7D1BCD4C9"/>
  </w:style>
  <w:style w:type="paragraph" w:customStyle="1" w:styleId="B8F15168FC9C4017AA2A96B374D22D08">
    <w:name w:val="B8F15168FC9C4017AA2A96B374D22D08"/>
  </w:style>
  <w:style w:type="paragraph" w:customStyle="1" w:styleId="B44AD86829DF4EE69CF960696DE0B87B">
    <w:name w:val="B44AD86829DF4EE69CF960696DE0B87B"/>
  </w:style>
  <w:style w:type="paragraph" w:customStyle="1" w:styleId="F4ACC59BB7A74529816C6DD00C02D18F">
    <w:name w:val="F4ACC59BB7A74529816C6DD00C02D18F"/>
  </w:style>
  <w:style w:type="paragraph" w:customStyle="1" w:styleId="1CE4CAA369664B8CB5D431BB3AB11709">
    <w:name w:val="1CE4CAA369664B8CB5D431BB3AB11709"/>
  </w:style>
  <w:style w:type="paragraph" w:customStyle="1" w:styleId="1B6FC5DCA51340A591E197A3794B65C8">
    <w:name w:val="1B6FC5DCA51340A591E197A3794B65C8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BAD54C2C03214B8290E14291F0E8F29F">
    <w:name w:val="BAD54C2C03214B8290E14291F0E8F29F"/>
  </w:style>
  <w:style w:type="paragraph" w:customStyle="1" w:styleId="C78615638D91489998B97041D2E510FB">
    <w:name w:val="C78615638D91489998B97041D2E510FB"/>
    <w:rsid w:val="00966AEF"/>
  </w:style>
  <w:style w:type="paragraph" w:customStyle="1" w:styleId="BB20D58E845F47AAAFB39AC385632802">
    <w:name w:val="BB20D58E845F47AAAFB39AC385632802"/>
    <w:rsid w:val="00966AEF"/>
  </w:style>
  <w:style w:type="paragraph" w:customStyle="1" w:styleId="751DF5E7758846BBBD86ECB04B2E0728">
    <w:name w:val="751DF5E7758846BBBD86ECB04B2E0728"/>
    <w:rsid w:val="00966AEF"/>
  </w:style>
  <w:style w:type="paragraph" w:customStyle="1" w:styleId="15F892F91DDB4D25AF67709CA61E3D9A">
    <w:name w:val="15F892F91DDB4D25AF67709CA61E3D9A"/>
    <w:rsid w:val="00966AEF"/>
  </w:style>
  <w:style w:type="paragraph" w:customStyle="1" w:styleId="E067918A3FE342BE9D09C1167C8127AE">
    <w:name w:val="E067918A3FE342BE9D09C1167C8127AE"/>
    <w:rsid w:val="00966AEF"/>
  </w:style>
  <w:style w:type="paragraph" w:customStyle="1" w:styleId="874B663CD8334112A7E86CF1FCC18709">
    <w:name w:val="874B663CD8334112A7E86CF1FCC18709"/>
    <w:rsid w:val="00966AEF"/>
  </w:style>
  <w:style w:type="paragraph" w:customStyle="1" w:styleId="73E621303C784A6C8C81AB29E945E863">
    <w:name w:val="73E621303C784A6C8C81AB29E945E863"/>
    <w:rsid w:val="00966AEF"/>
  </w:style>
  <w:style w:type="paragraph" w:customStyle="1" w:styleId="5090EFB540664A45B289263AB10B000D">
    <w:name w:val="5090EFB540664A45B289263AB10B000D"/>
    <w:rsid w:val="00966AEF"/>
  </w:style>
  <w:style w:type="paragraph" w:customStyle="1" w:styleId="0039BA76E8FF41DE9DDB92D584EDE9FF">
    <w:name w:val="0039BA76E8FF41DE9DDB92D584EDE9FF"/>
    <w:rsid w:val="00966AEF"/>
  </w:style>
  <w:style w:type="paragraph" w:customStyle="1" w:styleId="115A9F56C9E847E2A228B117F5CC30C5">
    <w:name w:val="115A9F56C9E847E2A228B117F5CC30C5"/>
    <w:rsid w:val="00966AEF"/>
  </w:style>
  <w:style w:type="paragraph" w:customStyle="1" w:styleId="BAE1808EE7A94717B31899997C328607">
    <w:name w:val="BAE1808EE7A94717B31899997C328607"/>
    <w:rsid w:val="00966AEF"/>
  </w:style>
  <w:style w:type="paragraph" w:customStyle="1" w:styleId="1C756FAC5D0645D1910DEEB09A6D4238">
    <w:name w:val="1C756FAC5D0645D1910DEEB09A6D4238"/>
    <w:rsid w:val="00966AEF"/>
  </w:style>
  <w:style w:type="paragraph" w:customStyle="1" w:styleId="E96B3752BFA040E7B8ABDAF5B05A6726">
    <w:name w:val="E96B3752BFA040E7B8ABDAF5B05A6726"/>
    <w:rsid w:val="00966AEF"/>
  </w:style>
  <w:style w:type="paragraph" w:customStyle="1" w:styleId="439683F09DC94891936961EEFF87B7E2">
    <w:name w:val="439683F09DC94891936961EEFF87B7E2"/>
    <w:rsid w:val="00966AEF"/>
  </w:style>
  <w:style w:type="paragraph" w:customStyle="1" w:styleId="887825EC51CD44359BD2ED323C67D9C5">
    <w:name w:val="887825EC51CD44359BD2ED323C67D9C5"/>
    <w:rsid w:val="00966AEF"/>
  </w:style>
  <w:style w:type="paragraph" w:customStyle="1" w:styleId="BC7A23F9B53A4987B5B28737A7387E65">
    <w:name w:val="BC7A23F9B53A4987B5B28737A7387E65"/>
    <w:rsid w:val="00966AEF"/>
  </w:style>
  <w:style w:type="paragraph" w:customStyle="1" w:styleId="E9E83669F15B436F8060DBAEFCD20A0B">
    <w:name w:val="E9E83669F15B436F8060DBAEFCD20A0B"/>
    <w:rsid w:val="00966AEF"/>
  </w:style>
  <w:style w:type="paragraph" w:customStyle="1" w:styleId="C590124B049A4D42A9F7A98BAB86218B">
    <w:name w:val="C590124B049A4D42A9F7A98BAB86218B"/>
    <w:rsid w:val="00966AEF"/>
  </w:style>
  <w:style w:type="paragraph" w:customStyle="1" w:styleId="3AEE463FDB9B4BFBB69ECB0AB2215DD3">
    <w:name w:val="3AEE463FDB9B4BFBB69ECB0AB2215DD3"/>
    <w:rsid w:val="00966AEF"/>
  </w:style>
  <w:style w:type="paragraph" w:customStyle="1" w:styleId="147383964ED64D29BA9BA2883684B0C0">
    <w:name w:val="147383964ED64D29BA9BA2883684B0C0"/>
    <w:rsid w:val="00966AEF"/>
  </w:style>
  <w:style w:type="paragraph" w:customStyle="1" w:styleId="B4E3ADBE86BE4B62AAB2C9B52E42C013">
    <w:name w:val="B4E3ADBE86BE4B62AAB2C9B52E42C013"/>
    <w:rsid w:val="00966AEF"/>
  </w:style>
  <w:style w:type="paragraph" w:customStyle="1" w:styleId="B24D33D464B8437B9E2077B37C44C42A">
    <w:name w:val="B24D33D464B8437B9E2077B37C44C42A"/>
    <w:rsid w:val="00966AEF"/>
  </w:style>
  <w:style w:type="paragraph" w:customStyle="1" w:styleId="8A3AEA5D882C4EBF9116972569D734DF">
    <w:name w:val="8A3AEA5D882C4EBF9116972569D734DF"/>
    <w:rsid w:val="00966AEF"/>
  </w:style>
  <w:style w:type="paragraph" w:customStyle="1" w:styleId="0F3D9A3549D4401CA5078482ECAE98F6">
    <w:name w:val="0F3D9A3549D4401CA5078482ECAE98F6"/>
    <w:rsid w:val="00966AEF"/>
  </w:style>
  <w:style w:type="paragraph" w:customStyle="1" w:styleId="C07E0F6D930B4215A62CECBB67F2B15C">
    <w:name w:val="C07E0F6D930B4215A62CECBB67F2B15C"/>
    <w:rsid w:val="00966AEF"/>
  </w:style>
  <w:style w:type="paragraph" w:customStyle="1" w:styleId="0CFDC1C6004E4EFDA848476AD25D336B">
    <w:name w:val="0CFDC1C6004E4EFDA848476AD25D336B"/>
    <w:rsid w:val="00966AEF"/>
  </w:style>
  <w:style w:type="paragraph" w:customStyle="1" w:styleId="C58AEA134C7143D2B78F91B0CF8637B6">
    <w:name w:val="C58AEA134C7143D2B78F91B0CF8637B6"/>
    <w:rsid w:val="00966AEF"/>
  </w:style>
  <w:style w:type="paragraph" w:customStyle="1" w:styleId="E9938048C1B04B5FBFCA20DC809982DE">
    <w:name w:val="E9938048C1B04B5FBFCA20DC809982DE"/>
    <w:rsid w:val="00966AEF"/>
  </w:style>
  <w:style w:type="paragraph" w:customStyle="1" w:styleId="CA7404E15745431289AB0AB60F682979">
    <w:name w:val="CA7404E15745431289AB0AB60F682979"/>
    <w:rsid w:val="00966AEF"/>
  </w:style>
  <w:style w:type="paragraph" w:customStyle="1" w:styleId="557B5EFD4539480AB8F28B96238FD4A4">
    <w:name w:val="557B5EFD4539480AB8F28B96238FD4A4"/>
    <w:rsid w:val="00966AEF"/>
  </w:style>
  <w:style w:type="paragraph" w:customStyle="1" w:styleId="BE2506607642478D971297905F45E0C2">
    <w:name w:val="BE2506607642478D971297905F45E0C2"/>
    <w:rsid w:val="00966AEF"/>
  </w:style>
  <w:style w:type="paragraph" w:customStyle="1" w:styleId="554747BF18DF42539D344B8CE3E71602">
    <w:name w:val="554747BF18DF42539D344B8CE3E71602"/>
    <w:rsid w:val="00966AEF"/>
  </w:style>
  <w:style w:type="paragraph" w:customStyle="1" w:styleId="D1F10C4AF3544C3C82181A272E314570">
    <w:name w:val="D1F10C4AF3544C3C82181A272E314570"/>
    <w:rsid w:val="00966AEF"/>
  </w:style>
  <w:style w:type="paragraph" w:customStyle="1" w:styleId="A4D281BAB605418A9F171849AA60BCA2">
    <w:name w:val="A4D281BAB605418A9F171849AA60BCA2"/>
    <w:rsid w:val="00966AEF"/>
  </w:style>
  <w:style w:type="paragraph" w:customStyle="1" w:styleId="A5B4EFA52CAD4B40B0D3CEF628423F6C">
    <w:name w:val="A5B4EFA52CAD4B40B0D3CEF628423F6C"/>
    <w:rsid w:val="00966AEF"/>
  </w:style>
  <w:style w:type="paragraph" w:customStyle="1" w:styleId="7D4F112B12A3467DA17B4F99E0758020">
    <w:name w:val="7D4F112B12A3467DA17B4F99E0758020"/>
    <w:rsid w:val="00966AEF"/>
  </w:style>
  <w:style w:type="paragraph" w:customStyle="1" w:styleId="6EBB1CBEA2314EE09114012E890BDDA6">
    <w:name w:val="6EBB1CBEA2314EE09114012E890BDDA6"/>
    <w:rsid w:val="00966AEF"/>
  </w:style>
  <w:style w:type="paragraph" w:customStyle="1" w:styleId="FFB3EA3EDD5147A18DDDDCEF38568637">
    <w:name w:val="FFB3EA3EDD5147A18DDDDCEF38568637"/>
    <w:rsid w:val="00966AEF"/>
  </w:style>
  <w:style w:type="paragraph" w:customStyle="1" w:styleId="588C3C18CD04489D85FA6E882499F4BA">
    <w:name w:val="588C3C18CD04489D85FA6E882499F4BA"/>
    <w:rsid w:val="00966AEF"/>
  </w:style>
  <w:style w:type="paragraph" w:customStyle="1" w:styleId="6723E10A8C524CF5BFD60E5F54A85A95">
    <w:name w:val="6723E10A8C524CF5BFD60E5F54A85A95"/>
    <w:rsid w:val="00966AEF"/>
  </w:style>
  <w:style w:type="paragraph" w:customStyle="1" w:styleId="807D74F76454428BBB45292561ADCABE">
    <w:name w:val="807D74F76454428BBB45292561ADCABE"/>
    <w:rsid w:val="00966AEF"/>
  </w:style>
  <w:style w:type="paragraph" w:customStyle="1" w:styleId="39B0B284712B4EBE968FD479706FB25A">
    <w:name w:val="39B0B284712B4EBE968FD479706FB25A"/>
    <w:rsid w:val="00966A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DF730-2E78-4646-96F6-4186DF970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{9D3549CD-BEAF-48D9-93F8-50F5C6698C1A}tf00546271_win32.dotx</Template>
  <TotalTime>0</TotalTime>
  <Pages>2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2022-03-18T05:56:00Z</dcterms:created>
  <dcterms:modified xsi:type="dcterms:W3CDTF">2022-03-18T06:16:00Z</dcterms:modified>
</cp:coreProperties>
</file>