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F3FBB6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0F6E296" w14:textId="4CEFE594" w:rsidR="00692703" w:rsidRPr="00A657EF" w:rsidRDefault="00A657EF" w:rsidP="00913946">
            <w:pPr>
              <w:pStyle w:val="Title"/>
            </w:pPr>
            <w:r>
              <w:t>timur midov</w:t>
            </w:r>
          </w:p>
          <w:p w14:paraId="52FA168B" w14:textId="2A95DCBB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5579C9" w:rsidRPr="00CF1A49" w14:paraId="2FA6234D" w14:textId="77777777" w:rsidTr="005579C9">
        <w:trPr>
          <w:trHeight w:hRule="exact" w:val="288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B0666E5" w14:textId="77777777" w:rsidR="005579C9" w:rsidRDefault="005579C9" w:rsidP="005579C9"/>
        </w:tc>
      </w:tr>
    </w:tbl>
    <w:p w14:paraId="13A51F16" w14:textId="1BF07E0D" w:rsidR="005579C9" w:rsidRDefault="004507AA" w:rsidP="004507AA">
      <w:pPr>
        <w:pStyle w:val="Header"/>
        <w:jc w:val="center"/>
        <w:rPr>
          <w:b/>
          <w:bCs/>
          <w:sz w:val="32"/>
          <w:szCs w:val="32"/>
        </w:rPr>
      </w:pPr>
      <w:r w:rsidRPr="004507AA">
        <w:rPr>
          <w:b/>
          <w:bCs/>
          <w:sz w:val="32"/>
          <w:szCs w:val="32"/>
        </w:rPr>
        <w:t>COVER LETTER</w:t>
      </w:r>
    </w:p>
    <w:p w14:paraId="4AFBD055" w14:textId="273504A8" w:rsidR="004507AA" w:rsidRPr="004507AA" w:rsidRDefault="004507AA" w:rsidP="004507AA">
      <w:pPr>
        <w:rPr>
          <w:lang w:val="ru-RU"/>
        </w:rPr>
      </w:pPr>
      <w:r w:rsidRPr="004507AA">
        <w:rPr>
          <w:lang w:val="ru-RU"/>
        </w:rPr>
        <w:t xml:space="preserve"> </w:t>
      </w:r>
      <w:proofErr w:type="gramStart"/>
      <w:r w:rsidRPr="004507AA">
        <w:rPr>
          <w:lang w:val="ru-RU"/>
        </w:rPr>
        <w:t>Уважаемые,дамы</w:t>
      </w:r>
      <w:proofErr w:type="gramEnd"/>
      <w:r w:rsidRPr="004507AA">
        <w:rPr>
          <w:lang w:val="ru-RU"/>
        </w:rPr>
        <w:t xml:space="preserve"> и господа !</w:t>
      </w:r>
    </w:p>
    <w:p w14:paraId="39D59D4F" w14:textId="38005735" w:rsidR="004507AA" w:rsidRPr="004507AA" w:rsidRDefault="004507AA" w:rsidP="004507AA">
      <w:pPr>
        <w:rPr>
          <w:lang w:val="ru-RU"/>
        </w:rPr>
      </w:pPr>
      <w:r w:rsidRPr="004507AA">
        <w:rPr>
          <w:lang w:val="ru-RU"/>
        </w:rPr>
        <w:t xml:space="preserve"> Меня зовут </w:t>
      </w:r>
      <w:proofErr w:type="gramStart"/>
      <w:r w:rsidRPr="004507AA">
        <w:rPr>
          <w:lang w:val="ru-RU"/>
        </w:rPr>
        <w:t>Мидов  Тимур</w:t>
      </w:r>
      <w:proofErr w:type="gramEnd"/>
      <w:r w:rsidRPr="004507AA">
        <w:rPr>
          <w:lang w:val="ru-RU"/>
        </w:rPr>
        <w:t>, я врач - невролог высшей квалификации.Я являюсь хорошим специалистом в своей области. Очень люблю свою работу. Хочу предложить свою кандидатуру на должность невролога в ваш медицинский центр. Уверен в том, что мой 18 летний опыт работы поможет мне успешно справиться с своими обязанностями и стать успешным членом вашей команды. Прилагаемое мною резюме дает полное представление о моем профессиональном опыте, квалификации и потенциальных возможностях.</w:t>
      </w:r>
    </w:p>
    <w:p w14:paraId="5A3D1E72" w14:textId="77777777" w:rsidR="004507AA" w:rsidRPr="004507AA" w:rsidRDefault="004507AA" w:rsidP="004507AA">
      <w:pPr>
        <w:rPr>
          <w:lang w:val="ru-RU"/>
        </w:rPr>
      </w:pPr>
      <w:r w:rsidRPr="004507AA">
        <w:rPr>
          <w:lang w:val="ru-RU"/>
        </w:rPr>
        <w:t xml:space="preserve"> С удовольствием приму предложение встретиться и ответить на все интересующие Вас вопросы. </w:t>
      </w:r>
    </w:p>
    <w:p w14:paraId="44E5CA01" w14:textId="001E4C3F" w:rsidR="004507AA" w:rsidRPr="004507AA" w:rsidRDefault="004507AA" w:rsidP="004507AA">
      <w:pPr>
        <w:rPr>
          <w:lang w:val="ru-RU"/>
        </w:rPr>
      </w:pPr>
      <w:r w:rsidRPr="004507AA">
        <w:rPr>
          <w:lang w:val="ru-RU"/>
        </w:rPr>
        <w:t>Связаться со мной можно по телефону</w:t>
      </w:r>
      <w:proofErr w:type="gramStart"/>
      <w:r w:rsidRPr="004507AA">
        <w:rPr>
          <w:lang w:val="ru-RU"/>
        </w:rPr>
        <w:t>: .</w:t>
      </w:r>
      <w:proofErr w:type="gramEnd"/>
    </w:p>
    <w:p w14:paraId="527AA9A1" w14:textId="6615B970" w:rsidR="004507AA" w:rsidRPr="004507AA" w:rsidRDefault="004507AA" w:rsidP="004507AA">
      <w:pPr>
        <w:rPr>
          <w:lang w:val="ru-RU"/>
        </w:rPr>
      </w:pPr>
      <w:r w:rsidRPr="004507AA">
        <w:rPr>
          <w:lang w:val="ru-RU"/>
        </w:rPr>
        <w:t>Благодарю Вас за внимание и уделенное моей кандидатуре время!</w:t>
      </w:r>
    </w:p>
    <w:p w14:paraId="5E221AE4" w14:textId="169EF929" w:rsidR="004507AA" w:rsidRPr="004507AA" w:rsidRDefault="004507AA" w:rsidP="004507AA">
      <w:pPr>
        <w:rPr>
          <w:lang w:val="ru-RU"/>
        </w:rPr>
      </w:pPr>
      <w:r w:rsidRPr="004507AA">
        <w:rPr>
          <w:lang w:val="ru-RU"/>
        </w:rPr>
        <w:t>С уважением, Мидов Тимур!</w:t>
      </w:r>
    </w:p>
    <w:p w14:paraId="0F90EEC6" w14:textId="77777777" w:rsidR="004507AA" w:rsidRPr="004507AA" w:rsidRDefault="004507AA" w:rsidP="004507AA">
      <w:pPr>
        <w:rPr>
          <w:lang w:val="ru-RU"/>
        </w:rPr>
      </w:pPr>
    </w:p>
    <w:p w14:paraId="19F27180" w14:textId="77777777" w:rsidR="004507AA" w:rsidRPr="004507AA" w:rsidRDefault="004507AA" w:rsidP="004507AA">
      <w:pPr>
        <w:rPr>
          <w:lang w:val="ru-RU"/>
        </w:rPr>
      </w:pPr>
    </w:p>
    <w:p w14:paraId="04F902FC" w14:textId="77777777" w:rsidR="004507AA" w:rsidRPr="00A657EF" w:rsidRDefault="004507AA" w:rsidP="004507AA">
      <w:pPr>
        <w:jc w:val="both"/>
        <w:rPr>
          <w:lang w:val="ru-RU"/>
        </w:rPr>
      </w:pPr>
      <w:r w:rsidRPr="00D57A29">
        <w:t>Dear</w:t>
      </w:r>
      <w:r w:rsidRPr="00A657EF">
        <w:rPr>
          <w:lang w:val="ru-RU"/>
        </w:rPr>
        <w:t xml:space="preserve"> </w:t>
      </w:r>
      <w:r w:rsidRPr="00D57A29">
        <w:t>sirs</w:t>
      </w:r>
      <w:r w:rsidRPr="00A657EF">
        <w:rPr>
          <w:lang w:val="ru-RU"/>
        </w:rPr>
        <w:t>!</w:t>
      </w:r>
    </w:p>
    <w:p w14:paraId="5FF43BF6" w14:textId="77777777" w:rsidR="004507AA" w:rsidRPr="00A657EF" w:rsidRDefault="004507AA" w:rsidP="004507AA">
      <w:pPr>
        <w:jc w:val="both"/>
        <w:rPr>
          <w:lang w:val="ru-RU"/>
        </w:rPr>
      </w:pPr>
    </w:p>
    <w:p w14:paraId="37AD31F9" w14:textId="77777777" w:rsidR="004507AA" w:rsidRPr="00D57A29" w:rsidRDefault="004507AA" w:rsidP="004507AA">
      <w:pPr>
        <w:jc w:val="both"/>
      </w:pPr>
      <w:r w:rsidRPr="00D57A29">
        <w:t>My name is Midov Timur and I’m a doctor - neurologist of the highest qualification. I would like to offer my candidacy for the position of neurologist at your medical center. I’m a good specialist in my field and I like my job very much. I’m sure that my 18 years experience will help me successfully cope with my duties and become a worthy member of your team. My CV gives a complete picture of my professional experience, qualifications and potential opportunities.</w:t>
      </w:r>
    </w:p>
    <w:p w14:paraId="0A62DCA0" w14:textId="77777777" w:rsidR="004507AA" w:rsidRPr="00D57A29" w:rsidRDefault="004507AA" w:rsidP="004507AA">
      <w:pPr>
        <w:jc w:val="both"/>
      </w:pPr>
    </w:p>
    <w:p w14:paraId="0DB69E53" w14:textId="77777777" w:rsidR="004507AA" w:rsidRPr="00D57A29" w:rsidRDefault="004507AA" w:rsidP="004507AA">
      <w:pPr>
        <w:jc w:val="both"/>
      </w:pPr>
      <w:r w:rsidRPr="00D57A29">
        <w:t>I’m pleased to accept the offer for job interview and answer all your questions.</w:t>
      </w:r>
    </w:p>
    <w:p w14:paraId="31E49279" w14:textId="77777777" w:rsidR="004507AA" w:rsidRPr="00D57A29" w:rsidRDefault="004507AA" w:rsidP="004507AA">
      <w:pPr>
        <w:jc w:val="both"/>
      </w:pPr>
    </w:p>
    <w:p w14:paraId="28D3E7E7" w14:textId="77777777" w:rsidR="004507AA" w:rsidRPr="00D57A29" w:rsidRDefault="004507AA" w:rsidP="004507AA">
      <w:pPr>
        <w:jc w:val="both"/>
      </w:pPr>
      <w:r w:rsidRPr="00D57A29">
        <w:t>You can contact to me by phone number:</w:t>
      </w:r>
    </w:p>
    <w:p w14:paraId="64744861" w14:textId="77777777" w:rsidR="004507AA" w:rsidRPr="00D57A29" w:rsidRDefault="004507AA" w:rsidP="004507AA">
      <w:pPr>
        <w:jc w:val="both"/>
      </w:pPr>
    </w:p>
    <w:p w14:paraId="5C09ABAB" w14:textId="77777777" w:rsidR="004507AA" w:rsidRPr="00D57A29" w:rsidRDefault="004507AA" w:rsidP="004507AA">
      <w:pPr>
        <w:jc w:val="both"/>
      </w:pPr>
      <w:r w:rsidRPr="00D57A29">
        <w:t>Thank you for your time and attention!</w:t>
      </w:r>
    </w:p>
    <w:p w14:paraId="7A0BB7AD" w14:textId="77777777" w:rsidR="004507AA" w:rsidRPr="00D57A29" w:rsidRDefault="004507AA" w:rsidP="004507AA">
      <w:pPr>
        <w:jc w:val="both"/>
      </w:pPr>
    </w:p>
    <w:p w14:paraId="2E927204" w14:textId="77777777" w:rsidR="004507AA" w:rsidRDefault="004507AA" w:rsidP="004507AA">
      <w:pPr>
        <w:jc w:val="both"/>
      </w:pPr>
      <w:r>
        <w:t>Best regards, Midov Timur!</w:t>
      </w:r>
    </w:p>
    <w:p w14:paraId="742068E6" w14:textId="77777777" w:rsidR="004507AA" w:rsidRPr="004507AA" w:rsidRDefault="004507AA" w:rsidP="004507AA">
      <w:pPr>
        <w:pStyle w:val="Header"/>
        <w:rPr>
          <w:b/>
          <w:bCs/>
          <w:szCs w:val="24"/>
        </w:rPr>
      </w:pPr>
    </w:p>
    <w:sectPr w:rsidR="004507AA" w:rsidRPr="004507AA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EB741" w14:textId="77777777" w:rsidR="00C637B0" w:rsidRDefault="00C637B0" w:rsidP="0068194B">
      <w:r>
        <w:separator/>
      </w:r>
    </w:p>
    <w:p w14:paraId="6289057D" w14:textId="77777777" w:rsidR="00C637B0" w:rsidRDefault="00C637B0"/>
    <w:p w14:paraId="3DA47430" w14:textId="77777777" w:rsidR="00C637B0" w:rsidRDefault="00C637B0"/>
  </w:endnote>
  <w:endnote w:type="continuationSeparator" w:id="0">
    <w:p w14:paraId="444F04CA" w14:textId="77777777" w:rsidR="00C637B0" w:rsidRDefault="00C637B0" w:rsidP="0068194B">
      <w:r>
        <w:continuationSeparator/>
      </w:r>
    </w:p>
    <w:p w14:paraId="26778091" w14:textId="77777777" w:rsidR="00C637B0" w:rsidRDefault="00C637B0"/>
    <w:p w14:paraId="518C0395" w14:textId="77777777" w:rsidR="00C637B0" w:rsidRDefault="00C637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229B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3AB4" w14:textId="77777777" w:rsidR="00C637B0" w:rsidRDefault="00C637B0" w:rsidP="0068194B">
      <w:r>
        <w:separator/>
      </w:r>
    </w:p>
    <w:p w14:paraId="650ECA07" w14:textId="77777777" w:rsidR="00C637B0" w:rsidRDefault="00C637B0"/>
    <w:p w14:paraId="0369690E" w14:textId="77777777" w:rsidR="00C637B0" w:rsidRDefault="00C637B0"/>
  </w:footnote>
  <w:footnote w:type="continuationSeparator" w:id="0">
    <w:p w14:paraId="78F91425" w14:textId="77777777" w:rsidR="00C637B0" w:rsidRDefault="00C637B0" w:rsidP="0068194B">
      <w:r>
        <w:continuationSeparator/>
      </w:r>
    </w:p>
    <w:p w14:paraId="0686CE00" w14:textId="77777777" w:rsidR="00C637B0" w:rsidRDefault="00C637B0"/>
    <w:p w14:paraId="7C998188" w14:textId="77777777" w:rsidR="00C637B0" w:rsidRDefault="00C637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A0B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57649A" wp14:editId="3EBB12E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882597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AA"/>
    <w:rsid w:val="000001EF"/>
    <w:rsid w:val="00007322"/>
    <w:rsid w:val="00007728"/>
    <w:rsid w:val="00024584"/>
    <w:rsid w:val="00024730"/>
    <w:rsid w:val="00040325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507A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57EF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47FA6"/>
    <w:rsid w:val="00C57FC6"/>
    <w:rsid w:val="00C637B0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14F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4A92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9C9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US%7bC3E175D7-D508-463E-9EFF-124D93A291A2%7d\%7b5320724F-71AD-42FA-A2BA-0849DFE720C2%7dtf16392877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{5320724F-71AD-42FA-A2BA-0849DFE720C2}tf16392877_win32.dotx</Template>
  <TotalTime>0</TotalTime>
  <Pages>1</Pages>
  <Words>213</Words>
  <Characters>1215</Characters>
  <Application>Microsoft Office Word</Application>
  <DocSecurity>0</DocSecurity>
  <Lines>10</Lines>
  <Paragraphs>2</Paragraphs>
  <ScaleCrop>false</ScaleCrop>
  <Manager/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2022-03-18T06:29:00Z</dcterms:created>
  <dcterms:modified xsi:type="dcterms:W3CDTF">2022-03-18T06:33:00Z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